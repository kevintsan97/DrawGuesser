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6D6F47" w14:textId="1047F16E" w:rsidR="00A638EC" w:rsidRDefault="00A638EC" w:rsidP="00A53A75">
      <w:pPr>
        <w:pStyle w:val="Subtitle"/>
        <w:jc w:val="left"/>
      </w:pPr>
    </w:p>
    <w:p w14:paraId="51E66852" w14:textId="4A2982C7" w:rsidR="00A638EC" w:rsidRDefault="00281837" w:rsidP="00A53A75">
      <w:pPr>
        <w:pStyle w:val="Subtitle"/>
      </w:pPr>
      <w:sdt>
        <w:sdtPr>
          <w:alias w:val="Enter date:"/>
          <w:tag w:val="Enter date:"/>
          <w:id w:val="-664086759"/>
          <w:placeholder>
            <w:docPart w:val="70D01400939D4FD7A1860A04325F0BFB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5D1CF1">
            <w:t>February</w:t>
          </w:r>
          <w:r w:rsidR="00A53A75">
            <w:t xml:space="preserve"> </w:t>
          </w:r>
          <w:r w:rsidR="005D1CF1">
            <w:t>12</w:t>
          </w:r>
          <w:r w:rsidR="003F11E6">
            <w:t>, 2019</w:t>
          </w:r>
        </w:sdtContent>
      </w:sdt>
    </w:p>
    <w:p w14:paraId="39388F91" w14:textId="4ED41D12" w:rsidR="00A53A75" w:rsidRDefault="00A53A75" w:rsidP="00A53A75"/>
    <w:p w14:paraId="3A6C281C" w14:textId="624B9B94" w:rsidR="00A53A75" w:rsidRDefault="00A53A75" w:rsidP="00A53A75"/>
    <w:p w14:paraId="099C5BB4" w14:textId="4E76C130" w:rsidR="00A53A75" w:rsidRDefault="00A53A75" w:rsidP="00A53A75"/>
    <w:p w14:paraId="3CDE1C23" w14:textId="2FEA526B" w:rsidR="00A53A75" w:rsidRDefault="00A53A75" w:rsidP="00A53A75"/>
    <w:p w14:paraId="4B689555" w14:textId="77777777" w:rsidR="00A53A75" w:rsidRPr="00A53A75" w:rsidRDefault="00A53A75" w:rsidP="00A53A75"/>
    <w:sdt>
      <w:sdtPr>
        <w:alias w:val="Enter title:"/>
        <w:tag w:val=""/>
        <w:id w:val="390237733"/>
        <w:placeholder>
          <w:docPart w:val="140D0400767C4F3BBBE266F8AEB91BC9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0F3CF4D9" w14:textId="1DFA9CF6" w:rsidR="00A638EC" w:rsidRDefault="00A53A75" w:rsidP="00A638EC">
          <w:pPr>
            <w:pStyle w:val="Title"/>
          </w:pPr>
          <w:r>
            <w:t>PROJECT PROPOSAL</w:t>
          </w:r>
        </w:p>
      </w:sdtContent>
    </w:sdt>
    <w:sdt>
      <w:sdtPr>
        <w:alias w:val="Enter subtitle:"/>
        <w:tag w:val="Enter subtitle:"/>
        <w:id w:val="1134748392"/>
        <w:placeholder>
          <w:docPart w:val="A791D5D4898B412E8A741869BA19CF8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3089E141" w14:textId="0AEF0C02" w:rsidR="00A638EC" w:rsidRDefault="00A53A75" w:rsidP="00A638EC">
          <w:pPr>
            <w:pStyle w:val="Subtitle"/>
          </w:pPr>
          <w:r>
            <w:t>CSIS 3300</w:t>
          </w:r>
        </w:p>
      </w:sdtContent>
    </w:sdt>
    <w:p w14:paraId="34934BD6" w14:textId="10723D57" w:rsidR="00A638EC" w:rsidRDefault="00A53A75" w:rsidP="00A53A75">
      <w:pPr>
        <w:pStyle w:val="Contactinfo"/>
      </w:pPr>
      <w:r>
        <w:tab/>
      </w:r>
      <w:r>
        <w:tab/>
      </w:r>
      <w:r>
        <w:tab/>
      </w:r>
      <w:r>
        <w:tab/>
        <w:t>GROUP MEMBERS</w:t>
      </w:r>
    </w:p>
    <w:p w14:paraId="5BCFB666" w14:textId="77777777" w:rsidR="00A53A75" w:rsidRDefault="00A53A75" w:rsidP="00A53A75">
      <w:pPr>
        <w:pStyle w:val="Contactinfo"/>
      </w:pPr>
    </w:p>
    <w:p w14:paraId="6CCBC280" w14:textId="6B82A2AA" w:rsidR="00A53A75" w:rsidRDefault="00A53A75" w:rsidP="00A53A75">
      <w:pPr>
        <w:pStyle w:val="Contactinfo"/>
      </w:pPr>
      <w:r>
        <w:t>TSAN THANH TAI – 300272880</w:t>
      </w:r>
    </w:p>
    <w:p w14:paraId="02502491" w14:textId="01A7A166" w:rsidR="00A53A75" w:rsidRDefault="00440508" w:rsidP="00A53A75">
      <w:pPr>
        <w:pStyle w:val="Contactinfo"/>
      </w:pPr>
      <w:r>
        <w:t>Yan Cheng Ren – 300179993</w:t>
      </w:r>
    </w:p>
    <w:p w14:paraId="28A2F18A" w14:textId="65DB6C03" w:rsidR="00A53A75" w:rsidRDefault="00C16FEA" w:rsidP="00A53A75">
      <w:pPr>
        <w:pStyle w:val="Contactinfo"/>
      </w:pPr>
      <w:r w:rsidRPr="00C16FEA">
        <w:t>Ginzo Milani</w:t>
      </w:r>
      <w:r>
        <w:t xml:space="preserve"> </w:t>
      </w:r>
      <w:r>
        <w:t>–</w:t>
      </w:r>
      <w:r>
        <w:t xml:space="preserve"> 300200168</w:t>
      </w:r>
    </w:p>
    <w:p w14:paraId="6EA0C23B" w14:textId="28483DC8" w:rsidR="00A53A75" w:rsidRDefault="00A53A75" w:rsidP="00A53A75">
      <w:pPr>
        <w:pStyle w:val="Contactinfo"/>
      </w:pPr>
    </w:p>
    <w:p w14:paraId="7676EE4E" w14:textId="4BA11F92" w:rsidR="00A53A75" w:rsidRDefault="00A53A75" w:rsidP="00A53A75">
      <w:pPr>
        <w:pStyle w:val="Contactinfo"/>
      </w:pPr>
    </w:p>
    <w:p w14:paraId="7F44F9FA" w14:textId="4A953C53" w:rsidR="00A53A75" w:rsidRDefault="00A53A75" w:rsidP="00A53A75">
      <w:pPr>
        <w:pStyle w:val="Contactinfo"/>
      </w:pPr>
    </w:p>
    <w:p w14:paraId="5A381637" w14:textId="305D9036" w:rsidR="00A53A75" w:rsidRDefault="00A53A75" w:rsidP="00A53A75">
      <w:pPr>
        <w:pStyle w:val="Contactinfo"/>
      </w:pPr>
      <w:r>
        <w:t>SUBMIT TO</w:t>
      </w:r>
    </w:p>
    <w:p w14:paraId="6FDFF051" w14:textId="2FA80097" w:rsidR="00A53A75" w:rsidRDefault="00A53A75" w:rsidP="00A53A75">
      <w:pPr>
        <w:pStyle w:val="Contactinfo"/>
      </w:pPr>
      <w:r>
        <w:rPr>
          <w:rStyle w:val="courserole"/>
          <w:rFonts w:ascii="Helvetica" w:hAnsi="Helvetica" w:cs="Helvetica"/>
          <w:color w:val="777777"/>
          <w:sz w:val="19"/>
          <w:szCs w:val="19"/>
          <w:bdr w:val="none" w:sz="0" w:space="0" w:color="auto" w:frame="1"/>
          <w:shd w:val="clear" w:color="auto" w:fill="FFFFFF"/>
        </w:rPr>
        <w:t>Instructor: </w:t>
      </w:r>
      <w:r>
        <w:rPr>
          <w:rStyle w:val="name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</w:rPr>
        <w:t>Xiaoqiang Ma</w:t>
      </w:r>
    </w:p>
    <w:p w14:paraId="1C007D5F" w14:textId="59D66E31" w:rsidR="00A53A75" w:rsidRDefault="00A53A75" w:rsidP="00A53A75">
      <w:pPr>
        <w:pStyle w:val="Contactinfo"/>
      </w:pPr>
    </w:p>
    <w:p w14:paraId="124E2EFC" w14:textId="5C6D4393" w:rsidR="00A53A75" w:rsidRDefault="00A53A75" w:rsidP="00A53A75">
      <w:pPr>
        <w:pStyle w:val="Contactinfo"/>
      </w:pPr>
    </w:p>
    <w:p w14:paraId="66C649EC" w14:textId="600ED5AC" w:rsidR="00A53A75" w:rsidRDefault="00A53A75" w:rsidP="00A53A75">
      <w:pPr>
        <w:pStyle w:val="Contactinfo"/>
      </w:pPr>
    </w:p>
    <w:p w14:paraId="342819C0" w14:textId="77777777" w:rsidR="00A53A75" w:rsidRPr="004D5282" w:rsidRDefault="00A53A75" w:rsidP="00A53A75">
      <w:pPr>
        <w:pStyle w:val="Contactinfo"/>
      </w:pPr>
    </w:p>
    <w:sdt>
      <w:sdtPr>
        <w:alias w:val="Title:"/>
        <w:tag w:val="Title:"/>
        <w:id w:val="135460442"/>
        <w:placeholder>
          <w:docPart w:val="57C5219825464A3C8FBF17D162929BAD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075C7A8D" w14:textId="49E0E341" w:rsidR="002A0044" w:rsidRPr="002A0044" w:rsidRDefault="00A53A75" w:rsidP="002A0044">
          <w:pPr>
            <w:pStyle w:val="Heading1"/>
          </w:pPr>
          <w:r>
            <w:t>PROJECT PROPOSAL</w:t>
          </w:r>
        </w:p>
      </w:sdtContent>
    </w:sdt>
    <w:p w14:paraId="01D62DF8" w14:textId="1A0D1FE9" w:rsidR="00FC58C2" w:rsidRDefault="00A53A75">
      <w:r>
        <w:t xml:space="preserve">Creating a </w:t>
      </w:r>
      <w:r w:rsidRPr="003824B5">
        <w:rPr>
          <w:rFonts w:ascii="Algerian" w:hAnsi="Algerian"/>
        </w:rPr>
        <w:t>Guessing game</w:t>
      </w:r>
      <w:r>
        <w:t xml:space="preserve"> base on </w:t>
      </w:r>
      <w:r w:rsidR="00B869ED">
        <w:t>the drawing from other users</w:t>
      </w:r>
      <w:r w:rsidR="003824B5">
        <w:t>.</w:t>
      </w:r>
    </w:p>
    <w:p w14:paraId="10AE4628" w14:textId="1DE84DDB" w:rsidR="00FC58C2" w:rsidRDefault="00B76DAC">
      <w:pPr>
        <w:pStyle w:val="Heading2"/>
      </w:pPr>
      <w:r>
        <w:t>goal</w:t>
      </w:r>
    </w:p>
    <w:p w14:paraId="2FF91C27" w14:textId="3B2EC1F9" w:rsidR="00102107" w:rsidRDefault="00B76DAC" w:rsidP="003824B5">
      <w:pPr>
        <w:ind w:firstLine="648"/>
      </w:pPr>
      <w:r>
        <w:t xml:space="preserve">Create a game application that is </w:t>
      </w:r>
      <w:r w:rsidR="003824B5">
        <w:t>fun, self- explained, dynamic for multiple users to describe words through the images that other user draw by utilizing the relational database to effectively retrieving and storing data.</w:t>
      </w:r>
    </w:p>
    <w:p w14:paraId="4AC89134" w14:textId="77777777" w:rsidR="00102107" w:rsidRPr="00B869ED" w:rsidRDefault="00102107" w:rsidP="00102107">
      <w:pPr>
        <w:pStyle w:val="ListParagraph"/>
        <w:ind w:left="792"/>
      </w:pPr>
    </w:p>
    <w:p w14:paraId="3E109473" w14:textId="7176A8DF" w:rsidR="00FC58C2" w:rsidRDefault="00B869ED">
      <w:pPr>
        <w:pStyle w:val="Heading2"/>
      </w:pPr>
      <w:r>
        <w:t>requirements</w:t>
      </w:r>
    </w:p>
    <w:p w14:paraId="7C7D7A1A" w14:textId="724266AD" w:rsidR="00102107" w:rsidRDefault="00102107" w:rsidP="00102107">
      <w:pPr>
        <w:pStyle w:val="ListParagraph"/>
        <w:numPr>
          <w:ilvl w:val="0"/>
          <w:numId w:val="14"/>
        </w:numPr>
      </w:pPr>
      <w:r>
        <w:t>The Database</w:t>
      </w:r>
    </w:p>
    <w:p w14:paraId="74C2294C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User information – User name, password, current level and their EXP, their turn position, ...</w:t>
      </w:r>
    </w:p>
    <w:p w14:paraId="57B735C7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Contains information such as words to be generated by the application</w:t>
      </w:r>
    </w:p>
    <w:p w14:paraId="2A970629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Save the picture that is drew by the users.</w:t>
      </w:r>
    </w:p>
    <w:p w14:paraId="7ED417D3" w14:textId="77777777" w:rsidR="00102107" w:rsidRDefault="00102107" w:rsidP="00102107">
      <w:pPr>
        <w:pStyle w:val="ListParagraph"/>
        <w:numPr>
          <w:ilvl w:val="0"/>
          <w:numId w:val="14"/>
        </w:numPr>
      </w:pPr>
      <w:r>
        <w:t>The Client Side</w:t>
      </w:r>
    </w:p>
    <w:p w14:paraId="29A2FE0D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Login as a player or sign up for those who don’t have an account.</w:t>
      </w:r>
    </w:p>
    <w:p w14:paraId="6CF91110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Will guess the word that is described through the image – if their drawing turn not yet come.</w:t>
      </w:r>
    </w:p>
    <w:p w14:paraId="2A107293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Choose to draw or ignore the turn when their turn comes</w:t>
      </w:r>
    </w:p>
    <w:p w14:paraId="54082A46" w14:textId="77777777" w:rsidR="00102107" w:rsidRDefault="00102107" w:rsidP="00102107">
      <w:pPr>
        <w:pStyle w:val="ListParagraph"/>
        <w:ind w:left="1512"/>
      </w:pPr>
    </w:p>
    <w:p w14:paraId="584A9419" w14:textId="77777777" w:rsidR="00102107" w:rsidRDefault="00102107" w:rsidP="00102107">
      <w:pPr>
        <w:pStyle w:val="ListParagraph"/>
        <w:numPr>
          <w:ilvl w:val="0"/>
          <w:numId w:val="14"/>
        </w:numPr>
      </w:pPr>
      <w:r>
        <w:t>The Server Side</w:t>
      </w:r>
    </w:p>
    <w:p w14:paraId="402066A9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Wipe the image when the turn is over.</w:t>
      </w:r>
    </w:p>
    <w:p w14:paraId="360F4A98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Timing period for drawing and guessing</w:t>
      </w:r>
    </w:p>
    <w:p w14:paraId="03AD83F6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Generate the words for user who has drawing turn</w:t>
      </w:r>
    </w:p>
    <w:p w14:paraId="32AC2692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Keep track of users score and update the leaderboard accordingly</w:t>
      </w:r>
    </w:p>
    <w:p w14:paraId="11507D58" w14:textId="77777777" w:rsidR="00102107" w:rsidRDefault="00102107" w:rsidP="00102107">
      <w:pPr>
        <w:pStyle w:val="ListParagraph"/>
        <w:numPr>
          <w:ilvl w:val="1"/>
          <w:numId w:val="14"/>
        </w:numPr>
      </w:pPr>
      <w:r>
        <w:t>Give warning to users that has been reported by 2 or more users</w:t>
      </w:r>
    </w:p>
    <w:p w14:paraId="1D1BD832" w14:textId="5A5E6480" w:rsidR="00FC58C2" w:rsidRDefault="00FC58C2"/>
    <w:p w14:paraId="51F7B6F2" w14:textId="77777777" w:rsidR="00D73D23" w:rsidRDefault="00D73D23">
      <w:pPr>
        <w:spacing w:before="0" w:after="240" w:line="252" w:lineRule="auto"/>
        <w:ind w:left="0" w:right="0"/>
        <w:rPr>
          <w:rFonts w:asciiTheme="majorHAnsi" w:eastAsiaTheme="majorEastAsia" w:hAnsiTheme="majorHAnsi" w:cstheme="majorBidi"/>
          <w:b/>
          <w:bCs/>
          <w:caps/>
          <w:color w:val="B85A22" w:themeColor="accent2" w:themeShade="BF"/>
          <w:spacing w:val="20"/>
          <w:sz w:val="24"/>
          <w:szCs w:val="24"/>
        </w:rPr>
      </w:pPr>
      <w:r>
        <w:br w:type="page"/>
      </w:r>
    </w:p>
    <w:p w14:paraId="31B75B32" w14:textId="41F0E7C1" w:rsidR="00D73D23" w:rsidRDefault="00C6681F" w:rsidP="00D73D23">
      <w:pPr>
        <w:pStyle w:val="Heading2"/>
      </w:pPr>
      <w:bookmarkStart w:id="0" w:name="_GoBack"/>
      <w:bookmarkEnd w:id="0"/>
      <w:r>
        <w:lastRenderedPageBreak/>
        <w:t>E-R Diagram</w:t>
      </w:r>
    </w:p>
    <w:p w14:paraId="5FD06572" w14:textId="5F8E7641" w:rsidR="00D73D23" w:rsidRDefault="00D73D23" w:rsidP="00D73D23">
      <w:hyperlink r:id="rId8" w:history="1">
        <w:r w:rsidRPr="001D62DF">
          <w:rPr>
            <w:rStyle w:val="Hyperlink"/>
          </w:rPr>
          <w:t>https://www.lucidchart.com/documents/edit/e828ee9a-0c1c-4b8f-b605-a7f56793d554/0</w:t>
        </w:r>
      </w:hyperlink>
    </w:p>
    <w:p w14:paraId="79B1DFA1" w14:textId="5859BCA4" w:rsidR="00D73D23" w:rsidRPr="00D73D23" w:rsidRDefault="00D73D23" w:rsidP="00D73D23">
      <w:r>
        <w:rPr>
          <w:noProof/>
          <w:lang w:eastAsia="en-US"/>
        </w:rPr>
        <w:drawing>
          <wp:inline distT="0" distB="0" distL="0" distR="0" wp14:anchorId="05A6C316" wp14:editId="13F842A8">
            <wp:extent cx="5943600" cy="33864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4ABE" w14:textId="77777777" w:rsidR="00C6681F" w:rsidRPr="00C6681F" w:rsidRDefault="00C6681F" w:rsidP="00C6681F"/>
    <w:p w14:paraId="78391C92" w14:textId="346EA9EB" w:rsidR="00C6681F" w:rsidRDefault="00C6681F" w:rsidP="00C6681F">
      <w:pPr>
        <w:pStyle w:val="Heading2"/>
        <w:ind w:left="0"/>
      </w:pPr>
      <w:r>
        <w:t>relational model</w:t>
      </w:r>
    </w:p>
    <w:p w14:paraId="14795FE2" w14:textId="0F602DD5" w:rsidR="00C6681F" w:rsidRDefault="00C6681F" w:rsidP="00C6681F"/>
    <w:p w14:paraId="40935E3B" w14:textId="2E5BF339" w:rsidR="00C6681F" w:rsidRDefault="00C6681F" w:rsidP="00C6681F">
      <w:pPr>
        <w:pStyle w:val="Heading2"/>
      </w:pPr>
      <w:r>
        <w:t>Group member roles</w:t>
      </w:r>
    </w:p>
    <w:p w14:paraId="6929A225" w14:textId="77777777" w:rsidR="00C6681F" w:rsidRPr="00C6681F" w:rsidRDefault="00C6681F" w:rsidP="00C6681F">
      <w:pPr>
        <w:ind w:left="0"/>
      </w:pPr>
    </w:p>
    <w:p w14:paraId="3663ECEA" w14:textId="77777777" w:rsidR="0092032F" w:rsidRDefault="0092032F">
      <w:pPr>
        <w:spacing w:before="0" w:after="240" w:line="252" w:lineRule="auto"/>
        <w:ind w:left="0" w:right="0"/>
        <w:rPr>
          <w:rFonts w:asciiTheme="majorHAnsi" w:eastAsiaTheme="majorEastAsia" w:hAnsiTheme="majorHAnsi" w:cstheme="majorBidi"/>
          <w:b/>
          <w:bCs/>
          <w:caps/>
          <w:color w:val="B85A22" w:themeColor="accent2" w:themeShade="BF"/>
          <w:spacing w:val="20"/>
          <w:sz w:val="24"/>
          <w:szCs w:val="24"/>
        </w:rPr>
      </w:pPr>
      <w:r>
        <w:br w:type="page"/>
      </w:r>
    </w:p>
    <w:p w14:paraId="1667F406" w14:textId="7FA934A8" w:rsidR="00C6681F" w:rsidRDefault="00C6681F" w:rsidP="00C6681F">
      <w:pPr>
        <w:pStyle w:val="Heading2"/>
      </w:pPr>
      <w:r>
        <w:lastRenderedPageBreak/>
        <w:t>gantt chart</w:t>
      </w:r>
    </w:p>
    <w:p w14:paraId="195604CC" w14:textId="77777777" w:rsidR="0092032F" w:rsidRPr="0092032F" w:rsidRDefault="0092032F" w:rsidP="0092032F"/>
    <w:p w14:paraId="3379B374" w14:textId="6F5D7984" w:rsidR="0092032F" w:rsidRPr="0092032F" w:rsidRDefault="0092032F" w:rsidP="0092032F">
      <w:r>
        <w:rPr>
          <w:noProof/>
          <w:lang w:eastAsia="en-US"/>
        </w:rPr>
        <w:drawing>
          <wp:inline distT="0" distB="0" distL="0" distR="0" wp14:anchorId="700BBB5B" wp14:editId="53770276">
            <wp:extent cx="6333704" cy="2752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7883" cy="275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BDE9" w14:textId="77777777" w:rsidR="00C6681F" w:rsidRPr="00C6681F" w:rsidRDefault="00C6681F" w:rsidP="00C6681F"/>
    <w:p w14:paraId="71907711" w14:textId="3A8DE00F" w:rsidR="00C6681F" w:rsidRDefault="00C6681F" w:rsidP="00C6681F">
      <w:pPr>
        <w:pStyle w:val="Heading2"/>
      </w:pPr>
      <w:r>
        <w:t>functions to be implemented and tools</w:t>
      </w:r>
    </w:p>
    <w:p w14:paraId="5CBA4907" w14:textId="77777777" w:rsidR="00C6681F" w:rsidRPr="00C6681F" w:rsidRDefault="00C6681F" w:rsidP="00C6681F"/>
    <w:p w14:paraId="2C7DA2E0" w14:textId="77777777" w:rsidR="00C6681F" w:rsidRPr="00C6681F" w:rsidRDefault="00C6681F" w:rsidP="00C6681F"/>
    <w:p w14:paraId="4D24C35F" w14:textId="77777777" w:rsidR="00C6681F" w:rsidRPr="00C6681F" w:rsidRDefault="00C6681F" w:rsidP="00C6681F"/>
    <w:p w14:paraId="7D26321C" w14:textId="77777777" w:rsidR="00C6681F" w:rsidRPr="00C6681F" w:rsidRDefault="00C6681F" w:rsidP="00C6681F"/>
    <w:p w14:paraId="2600B364" w14:textId="77777777" w:rsidR="00C6681F" w:rsidRPr="00C6681F" w:rsidRDefault="00C6681F" w:rsidP="00C6681F"/>
    <w:p w14:paraId="1B383AD1" w14:textId="77777777" w:rsidR="00C6681F" w:rsidRPr="00C6681F" w:rsidRDefault="00C6681F" w:rsidP="00C6681F"/>
    <w:p w14:paraId="77CAF7DA" w14:textId="77777777" w:rsidR="00C6681F" w:rsidRPr="00C6681F" w:rsidRDefault="00C6681F" w:rsidP="00C6681F"/>
    <w:p w14:paraId="69DA5699" w14:textId="77777777" w:rsidR="00C6681F" w:rsidRPr="00C6681F" w:rsidRDefault="00C6681F" w:rsidP="00C6681F"/>
    <w:p w14:paraId="73CB7AC6" w14:textId="77777777" w:rsidR="00B869ED" w:rsidRDefault="00B869ED"/>
    <w:p w14:paraId="162ECD77" w14:textId="143BBAAD" w:rsidR="00FC58C2" w:rsidRDefault="00FC58C2"/>
    <w:sectPr w:rsidR="00FC58C2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82CF2D" w14:textId="77777777" w:rsidR="00281837" w:rsidRDefault="00281837">
      <w:r>
        <w:separator/>
      </w:r>
    </w:p>
    <w:p w14:paraId="1852D7A1" w14:textId="77777777" w:rsidR="00281837" w:rsidRDefault="00281837"/>
  </w:endnote>
  <w:endnote w:type="continuationSeparator" w:id="0">
    <w:p w14:paraId="1CC3A7B6" w14:textId="77777777" w:rsidR="00281837" w:rsidRDefault="00281837">
      <w:r>
        <w:continuationSeparator/>
      </w:r>
    </w:p>
    <w:p w14:paraId="1905B1A2" w14:textId="77777777" w:rsidR="00281837" w:rsidRDefault="002818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Footer table with date, document title, and page number"/>
    </w:tblPr>
    <w:tblGrid>
      <w:gridCol w:w="1404"/>
      <w:gridCol w:w="6552"/>
      <w:gridCol w:w="1404"/>
    </w:tblGrid>
    <w:tr w:rsidR="00FC58C2" w14:paraId="5C1E0612" w14:textId="77777777" w:rsidTr="005A54FA">
      <w:tc>
        <w:tcPr>
          <w:tcW w:w="750" w:type="pct"/>
        </w:tcPr>
        <w:p w14:paraId="36F2BEA1" w14:textId="771FEC3D" w:rsidR="00FC58C2" w:rsidRDefault="00281837" w:rsidP="00547E56">
          <w:pPr>
            <w:pStyle w:val="Footer"/>
          </w:pPr>
          <w:sdt>
            <w:sdtPr>
              <w:alias w:val="Date:"/>
              <w:tag w:val="Date:"/>
              <w:id w:val="-581765881"/>
              <w:placeholder>
                <w:docPart w:val="F689D6F8E8D64335B50CC3C534593817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 w:rsidR="003F11E6">
                <w:t>February 12, 2019</w:t>
              </w:r>
            </w:sdtContent>
          </w:sdt>
        </w:p>
      </w:tc>
      <w:tc>
        <w:tcPr>
          <w:tcW w:w="3500" w:type="pct"/>
        </w:tcPr>
        <w:sdt>
          <w:sdtPr>
            <w:alias w:val="Title:"/>
            <w:tag w:val="Title:"/>
            <w:id w:val="1369803302"/>
            <w:placeholder>
              <w:docPart w:val="3776768E5D5347B0B9357661A4FEC9BE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p w14:paraId="1987F325" w14:textId="5088CA83" w:rsidR="00FC58C2" w:rsidRDefault="00A53A75" w:rsidP="00547E56">
              <w:pPr>
                <w:pStyle w:val="Footer"/>
                <w:jc w:val="center"/>
              </w:pPr>
              <w:r>
                <w:t>PROJECT PROPOSAL</w:t>
              </w:r>
            </w:p>
          </w:sdtContent>
        </w:sdt>
      </w:tc>
      <w:tc>
        <w:tcPr>
          <w:tcW w:w="750" w:type="pct"/>
        </w:tcPr>
        <w:p w14:paraId="0F877EF4" w14:textId="23DEA531" w:rsidR="00FC58C2" w:rsidRDefault="004F0E9B" w:rsidP="00547E56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73D23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06DBB98F" w14:textId="77777777" w:rsidR="00FC58C2" w:rsidRDefault="00FC58C2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7F67B0" w14:textId="77777777" w:rsidR="00281837" w:rsidRDefault="00281837">
      <w:r>
        <w:separator/>
      </w:r>
    </w:p>
    <w:p w14:paraId="00B991D3" w14:textId="77777777" w:rsidR="00281837" w:rsidRDefault="00281837"/>
  </w:footnote>
  <w:footnote w:type="continuationSeparator" w:id="0">
    <w:p w14:paraId="4E2031C8" w14:textId="77777777" w:rsidR="00281837" w:rsidRDefault="00281837">
      <w:r>
        <w:continuationSeparator/>
      </w:r>
    </w:p>
    <w:p w14:paraId="4422B3A7" w14:textId="77777777" w:rsidR="00281837" w:rsidRDefault="002818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0C497C" w14:textId="604AD4B0" w:rsidR="00FC58C2" w:rsidRDefault="00FC58C2">
    <w:pPr>
      <w:pStyle w:val="Header"/>
    </w:pPr>
  </w:p>
  <w:p w14:paraId="31CE468B" w14:textId="77777777" w:rsidR="00A53A75" w:rsidRDefault="00A53A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BF33D" w14:textId="77777777" w:rsidR="00A94C93" w:rsidRDefault="00A638E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850D815" wp14:editId="107E5D8C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oup 1" descr="Decorative sideba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215A43D5" id="Group 1" o:spid="_x0000_s1026" alt="Decorative sidebar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">
              <v:rect id="Rectangle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dd8047 [3205]" stroked="f" strokeweight="1pt"/>
              <v:rect id="Rectangle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94b6d2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350E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2AE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1C0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BE3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005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7EC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7C4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0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167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D933D0"/>
    <w:multiLevelType w:val="hybridMultilevel"/>
    <w:tmpl w:val="D444BE9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993888"/>
    <w:multiLevelType w:val="hybridMultilevel"/>
    <w:tmpl w:val="E0525368"/>
    <w:lvl w:ilvl="0" w:tplc="0EB45C24">
      <w:start w:val="1"/>
      <w:numFmt w:val="bullet"/>
      <w:pStyle w:val="List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8"/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A75"/>
    <w:rsid w:val="00102107"/>
    <w:rsid w:val="001912B2"/>
    <w:rsid w:val="001E509F"/>
    <w:rsid w:val="00281837"/>
    <w:rsid w:val="00290347"/>
    <w:rsid w:val="002A0044"/>
    <w:rsid w:val="00351EA5"/>
    <w:rsid w:val="003824B5"/>
    <w:rsid w:val="003A445F"/>
    <w:rsid w:val="003A4FE1"/>
    <w:rsid w:val="003C0801"/>
    <w:rsid w:val="003F11E6"/>
    <w:rsid w:val="003F66FA"/>
    <w:rsid w:val="004224CB"/>
    <w:rsid w:val="00440508"/>
    <w:rsid w:val="00474746"/>
    <w:rsid w:val="004D5282"/>
    <w:rsid w:val="004F0E9B"/>
    <w:rsid w:val="005474CE"/>
    <w:rsid w:val="00547E56"/>
    <w:rsid w:val="005A54FA"/>
    <w:rsid w:val="005B2EAF"/>
    <w:rsid w:val="005B3755"/>
    <w:rsid w:val="005D1CF1"/>
    <w:rsid w:val="006752F1"/>
    <w:rsid w:val="006E67C4"/>
    <w:rsid w:val="006F2718"/>
    <w:rsid w:val="007D770B"/>
    <w:rsid w:val="007F4B9C"/>
    <w:rsid w:val="007F6D58"/>
    <w:rsid w:val="008400AB"/>
    <w:rsid w:val="0090428B"/>
    <w:rsid w:val="0092032F"/>
    <w:rsid w:val="00967C4A"/>
    <w:rsid w:val="00A53A75"/>
    <w:rsid w:val="00A638EC"/>
    <w:rsid w:val="00A94C93"/>
    <w:rsid w:val="00AA133F"/>
    <w:rsid w:val="00AC17A6"/>
    <w:rsid w:val="00B76DAC"/>
    <w:rsid w:val="00B869ED"/>
    <w:rsid w:val="00BE0195"/>
    <w:rsid w:val="00C16FEA"/>
    <w:rsid w:val="00C6681F"/>
    <w:rsid w:val="00D5350B"/>
    <w:rsid w:val="00D73D23"/>
    <w:rsid w:val="00EC34B2"/>
    <w:rsid w:val="00F9069F"/>
    <w:rsid w:val="00FC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B0D3ED"/>
  <w15:chartTrackingRefBased/>
  <w15:docId w15:val="{FE39A8AE-F187-4006-ADAF-A5A24B7B0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EAF"/>
    <w:pPr>
      <w:spacing w:before="120" w:after="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5A54FA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5A54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A54FA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A54FA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5A54FA"/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5A54FA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Footer">
    <w:name w:val="footer"/>
    <w:basedOn w:val="Normal"/>
    <w:link w:val="FooterChar"/>
    <w:uiPriority w:val="2"/>
    <w:pPr>
      <w:spacing w:before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next w:val="Normal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Signature">
    <w:name w:val="Signature"/>
    <w:basedOn w:val="Normal"/>
    <w:link w:val="SignatureChar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SignatureChar">
    <w:name w:val="Signature Char"/>
    <w:basedOn w:val="DefaultParagraphFont"/>
    <w:link w:val="Signature"/>
    <w:uiPriority w:val="1"/>
    <w:rsid w:val="006E67C4"/>
    <w:rPr>
      <w:kern w:val="0"/>
      <w:sz w:val="16"/>
      <w:szCs w:val="16"/>
      <w14:ligatures w14:val="none"/>
    </w:rPr>
  </w:style>
  <w:style w:type="paragraph" w:customStyle="1" w:styleId="Sign-off">
    <w:name w:val="Sign-off"/>
    <w:basedOn w:val="Normal"/>
    <w:uiPriority w:val="1"/>
    <w:qFormat/>
    <w:pPr>
      <w:jc w:val="center"/>
    </w:pPr>
    <w:rPr>
      <w:sz w:val="20"/>
      <w:szCs w:val="20"/>
    </w:rPr>
  </w:style>
  <w:style w:type="paragraph" w:customStyle="1" w:styleId="Rightalign">
    <w:name w:val="Right align"/>
    <w:basedOn w:val="Normal"/>
    <w:uiPriority w:val="1"/>
    <w:qFormat/>
    <w:pPr>
      <w:jc w:val="right"/>
    </w:p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Bullet">
    <w:name w:val="List Bullet"/>
    <w:basedOn w:val="Normal"/>
    <w:uiPriority w:val="1"/>
    <w:unhideWhenUsed/>
    <w:pPr>
      <w:numPr>
        <w:numId w:val="5"/>
      </w:numPr>
      <w:ind w:left="432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sid w:val="005A54FA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A54FA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unhideWhenUsed/>
    <w:rsid w:val="005A54FA"/>
    <w:rPr>
      <w:color w:val="7C5F1D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Emphasis">
    <w:name w:val="Emphasis"/>
    <w:basedOn w:val="DefaultParagraphFont"/>
    <w:uiPriority w:val="20"/>
    <w:rsid w:val="005B2EAF"/>
    <w:rPr>
      <w:i/>
      <w:iCs/>
      <w:color w:val="595959" w:themeColor="text1" w:themeTint="A6"/>
    </w:rPr>
  </w:style>
  <w:style w:type="character" w:customStyle="1" w:styleId="courserole">
    <w:name w:val="courserole"/>
    <w:basedOn w:val="DefaultParagraphFont"/>
    <w:rsid w:val="00A53A75"/>
  </w:style>
  <w:style w:type="character" w:customStyle="1" w:styleId="name">
    <w:name w:val="name"/>
    <w:basedOn w:val="DefaultParagraphFont"/>
    <w:rsid w:val="00A53A75"/>
  </w:style>
  <w:style w:type="paragraph" w:styleId="ListParagraph">
    <w:name w:val="List Paragraph"/>
    <w:basedOn w:val="Normal"/>
    <w:uiPriority w:val="34"/>
    <w:unhideWhenUsed/>
    <w:qFormat/>
    <w:rsid w:val="00351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2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367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cidchart.com/documents/edit/e828ee9a-0c1c-4b8f-b605-a7f56793d554/0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its\AppData\Roaming\Microsoft\Templates\Tactical%20business%20marketing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0D01400939D4FD7A1860A04325F0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F17EA-527F-42B1-AD1E-DDDBB9F4A436}"/>
      </w:docPartPr>
      <w:docPartBody>
        <w:p w:rsidR="00A263D5" w:rsidRDefault="00772D83">
          <w:pPr>
            <w:pStyle w:val="70D01400939D4FD7A1860A04325F0BFB"/>
          </w:pPr>
          <w:r>
            <w:t>Date</w:t>
          </w:r>
        </w:p>
      </w:docPartBody>
    </w:docPart>
    <w:docPart>
      <w:docPartPr>
        <w:name w:val="140D0400767C4F3BBBE266F8AEB91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474BA-E148-4B12-B8BA-86A0AF9E4ED0}"/>
      </w:docPartPr>
      <w:docPartBody>
        <w:p w:rsidR="00A263D5" w:rsidRDefault="00772D83">
          <w:pPr>
            <w:pStyle w:val="140D0400767C4F3BBBE266F8AEB91BC9"/>
          </w:pPr>
          <w:r w:rsidRPr="002A0044">
            <w:t>Tactical Marketing Plan</w:t>
          </w:r>
        </w:p>
      </w:docPartBody>
    </w:docPart>
    <w:docPart>
      <w:docPartPr>
        <w:name w:val="A791D5D4898B412E8A741869BA19C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15D36-0296-45ED-832B-12D9F98627BA}"/>
      </w:docPartPr>
      <w:docPartBody>
        <w:p w:rsidR="00A263D5" w:rsidRDefault="00772D83">
          <w:pPr>
            <w:pStyle w:val="A791D5D4898B412E8A741869BA19CF87"/>
          </w:pPr>
          <w:r>
            <w:t>Document subtitle</w:t>
          </w:r>
        </w:p>
      </w:docPartBody>
    </w:docPart>
    <w:docPart>
      <w:docPartPr>
        <w:name w:val="57C5219825464A3C8FBF17D162929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43157-4281-4521-A396-2682116674D7}"/>
      </w:docPartPr>
      <w:docPartBody>
        <w:p w:rsidR="00A263D5" w:rsidRDefault="00772D83">
          <w:pPr>
            <w:pStyle w:val="57C5219825464A3C8FBF17D162929BAD"/>
          </w:pPr>
          <w:r w:rsidRPr="002A0044">
            <w:t>Tactical Marketing Plan</w:t>
          </w:r>
        </w:p>
      </w:docPartBody>
    </w:docPart>
    <w:docPart>
      <w:docPartPr>
        <w:name w:val="F689D6F8E8D64335B50CC3C534593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B9CB7-03C0-45E0-A3E1-5B1EF2009994}"/>
      </w:docPartPr>
      <w:docPartBody>
        <w:p w:rsidR="00A263D5" w:rsidRDefault="00772D83">
          <w:pPr>
            <w:pStyle w:val="F689D6F8E8D64335B50CC3C534593817"/>
          </w:pPr>
          <w:r>
            <w:t>Define your pull-through offer.</w:t>
          </w:r>
        </w:p>
      </w:docPartBody>
    </w:docPart>
    <w:docPart>
      <w:docPartPr>
        <w:name w:val="3776768E5D5347B0B9357661A4FEC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C6CAB-8A76-45A6-A32B-8CCD6B897217}"/>
      </w:docPartPr>
      <w:docPartBody>
        <w:p w:rsidR="00A263D5" w:rsidRDefault="00772D83">
          <w:pPr>
            <w:pStyle w:val="3776768E5D5347B0B9357661A4FEC9BE"/>
          </w:pPr>
          <w:r>
            <w:t>Process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83"/>
    <w:rsid w:val="00104AAA"/>
    <w:rsid w:val="00150AA2"/>
    <w:rsid w:val="002D5784"/>
    <w:rsid w:val="00772D83"/>
    <w:rsid w:val="007C5F0A"/>
    <w:rsid w:val="00A2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E26763219F490E94128000C93C51D0">
    <w:name w:val="24E26763219F490E94128000C93C51D0"/>
  </w:style>
  <w:style w:type="paragraph" w:customStyle="1" w:styleId="F6177985F25447279541070940FDE3FA">
    <w:name w:val="F6177985F25447279541070940FDE3FA"/>
  </w:style>
  <w:style w:type="paragraph" w:customStyle="1" w:styleId="70D01400939D4FD7A1860A04325F0BFB">
    <w:name w:val="70D01400939D4FD7A1860A04325F0BFB"/>
  </w:style>
  <w:style w:type="paragraph" w:customStyle="1" w:styleId="140D0400767C4F3BBBE266F8AEB91BC9">
    <w:name w:val="140D0400767C4F3BBBE266F8AEB91BC9"/>
  </w:style>
  <w:style w:type="paragraph" w:customStyle="1" w:styleId="A791D5D4898B412E8A741869BA19CF87">
    <w:name w:val="A791D5D4898B412E8A741869BA19CF87"/>
  </w:style>
  <w:style w:type="paragraph" w:customStyle="1" w:styleId="CBB3661B0B544A01810B55C41E20FF88">
    <w:name w:val="CBB3661B0B544A01810B55C41E20FF88"/>
  </w:style>
  <w:style w:type="paragraph" w:customStyle="1" w:styleId="D3F752F182324607ACDAF7338E3CCCBB">
    <w:name w:val="D3F752F182324607ACDAF7338E3CCCBB"/>
  </w:style>
  <w:style w:type="paragraph" w:customStyle="1" w:styleId="1C3271A387BE4219ADB65B903CA7BA1A">
    <w:name w:val="1C3271A387BE4219ADB65B903CA7BA1A"/>
  </w:style>
  <w:style w:type="paragraph" w:customStyle="1" w:styleId="7D70E7E7AB8A483F980F35BF44685F1D">
    <w:name w:val="7D70E7E7AB8A483F980F35BF44685F1D"/>
  </w:style>
  <w:style w:type="paragraph" w:customStyle="1" w:styleId="57C5219825464A3C8FBF17D162929BAD">
    <w:name w:val="57C5219825464A3C8FBF17D162929BAD"/>
  </w:style>
  <w:style w:type="character" w:styleId="Emphasis">
    <w:name w:val="Emphasis"/>
    <w:basedOn w:val="DefaultParagraphFont"/>
    <w:uiPriority w:val="20"/>
    <w:rPr>
      <w:i/>
      <w:iCs/>
      <w:color w:val="595959" w:themeColor="text1" w:themeTint="A6"/>
    </w:rPr>
  </w:style>
  <w:style w:type="paragraph" w:customStyle="1" w:styleId="B88A7C8782BF467E9F2430DA77D2EB57">
    <w:name w:val="B88A7C8782BF467E9F2430DA77D2EB57"/>
  </w:style>
  <w:style w:type="paragraph" w:customStyle="1" w:styleId="BA3E9620B8B149D188A6C428F6FCF1B4">
    <w:name w:val="BA3E9620B8B149D188A6C428F6FCF1B4"/>
  </w:style>
  <w:style w:type="paragraph" w:customStyle="1" w:styleId="59F13432DA0746BD8E8172166BEBDDEA">
    <w:name w:val="59F13432DA0746BD8E8172166BEBDDEA"/>
  </w:style>
  <w:style w:type="paragraph" w:customStyle="1" w:styleId="BEC2A6BAE11D4B41A23BFCF639411CF7">
    <w:name w:val="BEC2A6BAE11D4B41A23BFCF639411CF7"/>
  </w:style>
  <w:style w:type="paragraph" w:customStyle="1" w:styleId="46FEFAA625A449A991CDE8B1D16E419B">
    <w:name w:val="46FEFAA625A449A991CDE8B1D16E419B"/>
  </w:style>
  <w:style w:type="paragraph" w:customStyle="1" w:styleId="B2500E5F34DE47D38393A432EB64EB2D">
    <w:name w:val="B2500E5F34DE47D38393A432EB64EB2D"/>
  </w:style>
  <w:style w:type="paragraph" w:customStyle="1" w:styleId="D6226DE8C75C4CD791653EFDE8AF8B67">
    <w:name w:val="D6226DE8C75C4CD791653EFDE8AF8B67"/>
  </w:style>
  <w:style w:type="paragraph" w:customStyle="1" w:styleId="1F15D06CB4C84DC79BA61A2E2A486659">
    <w:name w:val="1F15D06CB4C84DC79BA61A2E2A486659"/>
  </w:style>
  <w:style w:type="paragraph" w:customStyle="1" w:styleId="D45DD55DCF4B4FA99F8FEE87CAAB19FC">
    <w:name w:val="D45DD55DCF4B4FA99F8FEE87CAAB19FC"/>
  </w:style>
  <w:style w:type="paragraph" w:customStyle="1" w:styleId="3853F7CEE46842D5AB3CADA94C0D9046">
    <w:name w:val="3853F7CEE46842D5AB3CADA94C0D9046"/>
  </w:style>
  <w:style w:type="paragraph" w:customStyle="1" w:styleId="EBDBC96C9B5F4671B5F61FB936F5E957">
    <w:name w:val="EBDBC96C9B5F4671B5F61FB936F5E957"/>
  </w:style>
  <w:style w:type="paragraph" w:customStyle="1" w:styleId="775DC5C7963944C8ADCF0A039202AB36">
    <w:name w:val="775DC5C7963944C8ADCF0A039202AB36"/>
  </w:style>
  <w:style w:type="paragraph" w:customStyle="1" w:styleId="EB702311D7CF4178B3F465424C61F4C2">
    <w:name w:val="EB702311D7CF4178B3F465424C61F4C2"/>
  </w:style>
  <w:style w:type="paragraph" w:customStyle="1" w:styleId="B3480622430A48EB83EB1A18D8C595EF">
    <w:name w:val="B3480622430A48EB83EB1A18D8C595EF"/>
  </w:style>
  <w:style w:type="paragraph" w:customStyle="1" w:styleId="A0B4FFB0A78E401DA6212C71456EAE2B">
    <w:name w:val="A0B4FFB0A78E401DA6212C71456EAE2B"/>
  </w:style>
  <w:style w:type="paragraph" w:customStyle="1" w:styleId="07F7E37EA46A4A6E90F77DF01B8B5421">
    <w:name w:val="07F7E37EA46A4A6E90F77DF01B8B5421"/>
  </w:style>
  <w:style w:type="paragraph" w:customStyle="1" w:styleId="110A139101C54B05B98ED8CDF7804335">
    <w:name w:val="110A139101C54B05B98ED8CDF7804335"/>
  </w:style>
  <w:style w:type="paragraph" w:customStyle="1" w:styleId="2B3DF5D6607849B6B0987E1DD5E4DD63">
    <w:name w:val="2B3DF5D6607849B6B0987E1DD5E4DD63"/>
  </w:style>
  <w:style w:type="paragraph" w:customStyle="1" w:styleId="14D7F016EC3C4F169A52285CDD77161E">
    <w:name w:val="14D7F016EC3C4F169A52285CDD77161E"/>
  </w:style>
  <w:style w:type="paragraph" w:customStyle="1" w:styleId="0971F15CAEA64033BF689BBEB4C88F15">
    <w:name w:val="0971F15CAEA64033BF689BBEB4C88F15"/>
  </w:style>
  <w:style w:type="paragraph" w:customStyle="1" w:styleId="8D18122945CB4B9991E2EAC091A0D308">
    <w:name w:val="8D18122945CB4B9991E2EAC091A0D308"/>
  </w:style>
  <w:style w:type="paragraph" w:customStyle="1" w:styleId="3F5D7787340B4CE2A84658FC55795EA7">
    <w:name w:val="3F5D7787340B4CE2A84658FC55795EA7"/>
  </w:style>
  <w:style w:type="paragraph" w:customStyle="1" w:styleId="8EF7BD5BBC18421491B0121A0DB27FDA">
    <w:name w:val="8EF7BD5BBC18421491B0121A0DB27FDA"/>
  </w:style>
  <w:style w:type="paragraph" w:customStyle="1" w:styleId="47009EB81E0F43F6B1C12371DF37C795">
    <w:name w:val="47009EB81E0F43F6B1C12371DF37C795"/>
  </w:style>
  <w:style w:type="paragraph" w:customStyle="1" w:styleId="53F75F54E1D3402289CD9A384CFE54FC">
    <w:name w:val="53F75F54E1D3402289CD9A384CFE54FC"/>
  </w:style>
  <w:style w:type="paragraph" w:customStyle="1" w:styleId="F689D6F8E8D64335B50CC3C534593817">
    <w:name w:val="F689D6F8E8D64335B50CC3C534593817"/>
  </w:style>
  <w:style w:type="paragraph" w:customStyle="1" w:styleId="3776768E5D5347B0B9357661A4FEC9BE">
    <w:name w:val="3776768E5D5347B0B9357661A4FEC9BE"/>
  </w:style>
  <w:style w:type="paragraph" w:customStyle="1" w:styleId="9F334D45A91C43BC8872A048FD11D728">
    <w:name w:val="9F334D45A91C43BC8872A048FD11D728"/>
  </w:style>
  <w:style w:type="paragraph" w:customStyle="1" w:styleId="AABAE6F4080E4B57AA077483847167E2">
    <w:name w:val="AABAE6F4080E4B57AA077483847167E2"/>
  </w:style>
  <w:style w:type="paragraph" w:customStyle="1" w:styleId="1F2C3484FD764875BBE1B300F74D522A">
    <w:name w:val="1F2C3484FD764875BBE1B300F74D522A"/>
  </w:style>
  <w:style w:type="paragraph" w:customStyle="1" w:styleId="C199064B90EA4B6A831551F85B1CE7C5">
    <w:name w:val="C199064B90EA4B6A831551F85B1CE7C5"/>
  </w:style>
  <w:style w:type="paragraph" w:customStyle="1" w:styleId="285C9D7AC81C44B09A587839DA2CA325">
    <w:name w:val="285C9D7AC81C44B09A587839DA2CA325"/>
  </w:style>
  <w:style w:type="paragraph" w:customStyle="1" w:styleId="9340991462BD4D688A8BE2704990F17E">
    <w:name w:val="9340991462BD4D688A8BE2704990F17E"/>
  </w:style>
  <w:style w:type="paragraph" w:customStyle="1" w:styleId="BA2D5AC2E8324DC2A9959E59446646B9">
    <w:name w:val="BA2D5AC2E8324DC2A9959E59446646B9"/>
  </w:style>
  <w:style w:type="paragraph" w:customStyle="1" w:styleId="3CD684690F7A4E43B652B458E12A8872">
    <w:name w:val="3CD684690F7A4E43B652B458E12A8872"/>
  </w:style>
  <w:style w:type="paragraph" w:customStyle="1" w:styleId="E4F0EA46CDA04D269BE6537C212F7AC2">
    <w:name w:val="E4F0EA46CDA04D269BE6537C212F7AC2"/>
  </w:style>
  <w:style w:type="paragraph" w:customStyle="1" w:styleId="89C97C6378C945319A28CD590AF69963">
    <w:name w:val="89C97C6378C945319A28CD590AF69963"/>
  </w:style>
  <w:style w:type="paragraph" w:customStyle="1" w:styleId="0F1BFF31352D4173AE5DB83AA2B4B75B">
    <w:name w:val="0F1BFF31352D4173AE5DB83AA2B4B75B"/>
  </w:style>
  <w:style w:type="paragraph" w:customStyle="1" w:styleId="1A2C4970D47D4AD5BA1FA7D2E7BADD38">
    <w:name w:val="1A2C4970D47D4AD5BA1FA7D2E7BADD38"/>
  </w:style>
  <w:style w:type="paragraph" w:customStyle="1" w:styleId="A11A8D55AF9B45D9BC57C2948094F6B3">
    <w:name w:val="A11A8D55AF9B45D9BC57C2948094F6B3"/>
  </w:style>
  <w:style w:type="paragraph" w:customStyle="1" w:styleId="C9CC4D4BDD05413EB4D2852FCD9889C0">
    <w:name w:val="C9CC4D4BDD05413EB4D2852FCD9889C0"/>
  </w:style>
  <w:style w:type="paragraph" w:customStyle="1" w:styleId="5C896102088E4029A094ADA08CB833C1">
    <w:name w:val="5C896102088E4029A094ADA08CB833C1"/>
  </w:style>
  <w:style w:type="paragraph" w:customStyle="1" w:styleId="2F6AC29ECE3C44698B66BB035B3C8FD5">
    <w:name w:val="2F6AC29ECE3C44698B66BB035B3C8FD5"/>
  </w:style>
  <w:style w:type="paragraph" w:customStyle="1" w:styleId="54F0F018B3D5475B8852705C09252796">
    <w:name w:val="54F0F018B3D5475B8852705C09252796"/>
  </w:style>
  <w:style w:type="paragraph" w:customStyle="1" w:styleId="F87A4F3A5F944410A1BD66186F221FFA">
    <w:name w:val="F87A4F3A5F944410A1BD66186F221FFA"/>
  </w:style>
  <w:style w:type="paragraph" w:customStyle="1" w:styleId="25422B3C3F294224A80AF50F7E4E0A1E">
    <w:name w:val="25422B3C3F294224A80AF50F7E4E0A1E"/>
  </w:style>
  <w:style w:type="paragraph" w:customStyle="1" w:styleId="7C1DA9FA09414D2D9F3897260B03F704">
    <w:name w:val="7C1DA9FA09414D2D9F3897260B03F704"/>
  </w:style>
  <w:style w:type="paragraph" w:customStyle="1" w:styleId="F77D7A13CCB940AE887F2D11CB95528B">
    <w:name w:val="F77D7A13CCB940AE887F2D11CB95528B"/>
  </w:style>
  <w:style w:type="paragraph" w:customStyle="1" w:styleId="249682623D28456DA1FD703CF6D83E3C">
    <w:name w:val="249682623D28456DA1FD703CF6D83E3C"/>
  </w:style>
  <w:style w:type="paragraph" w:customStyle="1" w:styleId="FF6713233B4D43B0B1E99A3000CDB824">
    <w:name w:val="FF6713233B4D43B0B1E99A3000CDB824"/>
  </w:style>
  <w:style w:type="paragraph" w:customStyle="1" w:styleId="25FF95A4754D44E29D1348EA868CE9E4">
    <w:name w:val="25FF95A4754D44E29D1348EA868CE9E4"/>
  </w:style>
  <w:style w:type="paragraph" w:customStyle="1" w:styleId="D0CAB7B138984A1C963C979269596BF2">
    <w:name w:val="D0CAB7B138984A1C963C979269596BF2"/>
  </w:style>
  <w:style w:type="paragraph" w:customStyle="1" w:styleId="82000C54ACED425CA63438A47D40B066">
    <w:name w:val="82000C54ACED425CA63438A47D40B066"/>
  </w:style>
  <w:style w:type="paragraph" w:customStyle="1" w:styleId="78C464BB085548F09C7C9FC4FB1ADC1C">
    <w:name w:val="78C464BB085548F09C7C9FC4FB1ADC1C"/>
  </w:style>
  <w:style w:type="paragraph" w:customStyle="1" w:styleId="2C4D3AAA569849A9914A506319A31913">
    <w:name w:val="2C4D3AAA569849A9914A506319A31913"/>
  </w:style>
  <w:style w:type="paragraph" w:customStyle="1" w:styleId="A8F498374E94428C9319DCFD77A15AF9">
    <w:name w:val="A8F498374E94428C9319DCFD77A15AF9"/>
  </w:style>
  <w:style w:type="paragraph" w:customStyle="1" w:styleId="4C21843442B84084AFFF375DC7618CFA">
    <w:name w:val="4C21843442B84084AFFF375DC7618CFA"/>
  </w:style>
  <w:style w:type="paragraph" w:customStyle="1" w:styleId="EDC1A61F717444799A5A1DD8955BB3B5">
    <w:name w:val="EDC1A61F717444799A5A1DD8955BB3B5"/>
  </w:style>
  <w:style w:type="paragraph" w:customStyle="1" w:styleId="658896D60375464088283B47A50B5B55">
    <w:name w:val="658896D60375464088283B47A50B5B55"/>
  </w:style>
  <w:style w:type="paragraph" w:customStyle="1" w:styleId="3B3CD988434F4C82854DDF1A8E361056">
    <w:name w:val="3B3CD988434F4C82854DDF1A8E361056"/>
  </w:style>
  <w:style w:type="paragraph" w:customStyle="1" w:styleId="85A30057AE2C41329848D1BD965AD4C8">
    <w:name w:val="85A30057AE2C41329848D1BD965AD4C8"/>
  </w:style>
  <w:style w:type="paragraph" w:customStyle="1" w:styleId="B40DDD73761046C18AE1E0BE95F86065">
    <w:name w:val="B40DDD73761046C18AE1E0BE95F86065"/>
  </w:style>
  <w:style w:type="paragraph" w:customStyle="1" w:styleId="B6851E02DF4D469AB0171B91B17C4831">
    <w:name w:val="B6851E02DF4D469AB0171B91B17C4831"/>
  </w:style>
  <w:style w:type="paragraph" w:customStyle="1" w:styleId="F0CD6E5BA1C5475B9EB1C6C31544FE24">
    <w:name w:val="F0CD6E5BA1C5475B9EB1C6C31544FE24"/>
  </w:style>
  <w:style w:type="paragraph" w:customStyle="1" w:styleId="501E0A5536144A33AB9678A5A845B872">
    <w:name w:val="501E0A5536144A33AB9678A5A845B872"/>
  </w:style>
  <w:style w:type="paragraph" w:customStyle="1" w:styleId="236EF1A46E2849C599F20E4E129D95D9">
    <w:name w:val="236EF1A46E2849C599F20E4E129D95D9"/>
  </w:style>
  <w:style w:type="paragraph" w:customStyle="1" w:styleId="4728098C763A4580943BA8DFF2611E89">
    <w:name w:val="4728098C763A4580943BA8DFF2611E89"/>
  </w:style>
  <w:style w:type="paragraph" w:customStyle="1" w:styleId="5C55E7923E2647F0A978A24AD59D0929">
    <w:name w:val="5C55E7923E2647F0A978A24AD59D0929"/>
  </w:style>
  <w:style w:type="paragraph" w:customStyle="1" w:styleId="17FD0A225D40489BBFC90339DDA10795">
    <w:name w:val="17FD0A225D40489BBFC90339DDA10795"/>
  </w:style>
  <w:style w:type="paragraph" w:customStyle="1" w:styleId="CAED7F87479145AC95AEC9D4E2B95BFE">
    <w:name w:val="CAED7F87479145AC95AEC9D4E2B95BFE"/>
  </w:style>
  <w:style w:type="paragraph" w:customStyle="1" w:styleId="26A0AC9C051D496BBF1554A527BE2CBC">
    <w:name w:val="26A0AC9C051D496BBF1554A527BE2CBC"/>
  </w:style>
  <w:style w:type="paragraph" w:customStyle="1" w:styleId="660351ADAF534F10B1B4A1EE9A678EFE">
    <w:name w:val="660351ADAF534F10B1B4A1EE9A678EFE"/>
  </w:style>
  <w:style w:type="paragraph" w:customStyle="1" w:styleId="4F7A04CCE0C34D879D50C885A5FAA2B0">
    <w:name w:val="4F7A04CCE0C34D879D50C885A5FAA2B0"/>
  </w:style>
  <w:style w:type="paragraph" w:customStyle="1" w:styleId="17009148EE1044669E2D39B97B9E852F">
    <w:name w:val="17009148EE1044669E2D39B97B9E852F"/>
  </w:style>
  <w:style w:type="paragraph" w:customStyle="1" w:styleId="5E8183FE366142B69B2C5A658D901C00">
    <w:name w:val="5E8183FE366142B69B2C5A658D901C00"/>
  </w:style>
  <w:style w:type="paragraph" w:customStyle="1" w:styleId="39AB0A2B23B44135897824D4DCD1B806">
    <w:name w:val="39AB0A2B23B44135897824D4DCD1B806"/>
  </w:style>
  <w:style w:type="paragraph" w:customStyle="1" w:styleId="FF335DDCD2BE4938B38B8379361C1AB6">
    <w:name w:val="FF335DDCD2BE4938B38B8379361C1AB6"/>
  </w:style>
  <w:style w:type="paragraph" w:customStyle="1" w:styleId="5AEAFCAA4E9B455E98D21EB01609AFB0">
    <w:name w:val="5AEAFCAA4E9B455E98D21EB01609AFB0"/>
  </w:style>
  <w:style w:type="paragraph" w:customStyle="1" w:styleId="93A3E61875E649E19826CD475FFCD0CD">
    <w:name w:val="93A3E61875E649E19826CD475FFCD0CD"/>
  </w:style>
  <w:style w:type="paragraph" w:customStyle="1" w:styleId="F4B3710461384CDCB414405A2D7D5103">
    <w:name w:val="F4B3710461384CDCB414405A2D7D5103"/>
  </w:style>
  <w:style w:type="paragraph" w:customStyle="1" w:styleId="6F1CE18B558D47ACAA7A15651C55F8A5">
    <w:name w:val="6F1CE18B558D47ACAA7A15651C55F8A5"/>
  </w:style>
  <w:style w:type="paragraph" w:customStyle="1" w:styleId="34568AA83FAE4D489E004819DD0268E4">
    <w:name w:val="34568AA83FAE4D489E004819DD0268E4"/>
  </w:style>
  <w:style w:type="paragraph" w:customStyle="1" w:styleId="0175B20AFD0241029C4F2D7B3663A384">
    <w:name w:val="0175B20AFD0241029C4F2D7B3663A384"/>
  </w:style>
  <w:style w:type="paragraph" w:customStyle="1" w:styleId="C477D35E5FA24F58BAF40DE40106DF84">
    <w:name w:val="C477D35E5FA24F58BAF40DE40106DF84"/>
  </w:style>
  <w:style w:type="paragraph" w:customStyle="1" w:styleId="C24B957AE1EF4EBFA2D3BEC68359028D">
    <w:name w:val="C24B957AE1EF4EBFA2D3BEC68359028D"/>
  </w:style>
  <w:style w:type="paragraph" w:customStyle="1" w:styleId="E0B41B35C0AC4BBDA69E09B4C99532E9">
    <w:name w:val="E0B41B35C0AC4BBDA69E09B4C99532E9"/>
  </w:style>
  <w:style w:type="paragraph" w:customStyle="1" w:styleId="4F117822C4184EE4BEFC0BBC92C41918">
    <w:name w:val="4F117822C4184EE4BEFC0BBC92C41918"/>
  </w:style>
  <w:style w:type="paragraph" w:customStyle="1" w:styleId="E8DC96F3C79E4AED90FEE972FC46B232">
    <w:name w:val="E8DC96F3C79E4AED90FEE972FC46B232"/>
  </w:style>
  <w:style w:type="paragraph" w:customStyle="1" w:styleId="00AD0853DF9E449AA7160E7ACB1BE2F2">
    <w:name w:val="00AD0853DF9E449AA7160E7ACB1BE2F2"/>
  </w:style>
  <w:style w:type="paragraph" w:customStyle="1" w:styleId="38EADE136C7B4697AC9DC68B962F390F">
    <w:name w:val="38EADE136C7B4697AC9DC68B962F390F"/>
  </w:style>
  <w:style w:type="paragraph" w:customStyle="1" w:styleId="39D2132CD9DD4F0293533443484EA30E">
    <w:name w:val="39D2132CD9DD4F0293533443484EA30E"/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paragraph" w:customStyle="1" w:styleId="EAE366A76EA74071942C8094C74737BF">
    <w:name w:val="EAE366A76EA74071942C8094C74737BF"/>
  </w:style>
  <w:style w:type="paragraph" w:customStyle="1" w:styleId="B080FB09C7E34718BDB6588A8B18AA12">
    <w:name w:val="B080FB09C7E34718BDB6588A8B18AA12"/>
  </w:style>
  <w:style w:type="paragraph" w:customStyle="1" w:styleId="3C98FA7419BB4F3FB4C654A9837D5C54">
    <w:name w:val="3C98FA7419BB4F3FB4C654A9837D5C54"/>
  </w:style>
  <w:style w:type="paragraph" w:customStyle="1" w:styleId="64FF3D8251EB40E4A1B6F78B07F46974">
    <w:name w:val="64FF3D8251EB40E4A1B6F78B07F46974"/>
  </w:style>
  <w:style w:type="paragraph" w:customStyle="1" w:styleId="57D0975BE890435B85965E1F1CE1A60E">
    <w:name w:val="57D0975BE890435B85965E1F1CE1A60E"/>
  </w:style>
  <w:style w:type="paragraph" w:customStyle="1" w:styleId="3EACB88BE5064DC4B672F2A37A367828">
    <w:name w:val="3EACB88BE5064DC4B672F2A37A367828"/>
  </w:style>
  <w:style w:type="paragraph" w:customStyle="1" w:styleId="3665A7EF22D34FDEABB441AD42D67C2D">
    <w:name w:val="3665A7EF22D34FDEABB441AD42D67C2D"/>
  </w:style>
  <w:style w:type="paragraph" w:customStyle="1" w:styleId="036E081AB1DB4BC0BDB07D661C5C7EAD">
    <w:name w:val="036E081AB1DB4BC0BDB07D661C5C7EAD"/>
  </w:style>
  <w:style w:type="paragraph" w:customStyle="1" w:styleId="423737198BCE4D77AB13BCB528FB48A4">
    <w:name w:val="423737198BCE4D77AB13BCB528FB48A4"/>
  </w:style>
  <w:style w:type="paragraph" w:customStyle="1" w:styleId="143B8FC7CD394D72A84C8A0FC0C31EA7">
    <w:name w:val="143B8FC7CD394D72A84C8A0FC0C31EA7"/>
  </w:style>
  <w:style w:type="paragraph" w:customStyle="1" w:styleId="82AD65F573DA47D58327D8A687C85157">
    <w:name w:val="82AD65F573DA47D58327D8A687C85157"/>
  </w:style>
  <w:style w:type="paragraph" w:customStyle="1" w:styleId="12E71821F97C44F2BBC511898C2AB01B">
    <w:name w:val="12E71821F97C44F2BBC511898C2AB01B"/>
  </w:style>
  <w:style w:type="paragraph" w:customStyle="1" w:styleId="5719272D762B41D69C99A15FF9CCD27B">
    <w:name w:val="5719272D762B41D69C99A15FF9CCD27B"/>
  </w:style>
  <w:style w:type="paragraph" w:customStyle="1" w:styleId="A2A84C15E5C4407EA659B82F33D3735B">
    <w:name w:val="A2A84C15E5C4407EA659B82F33D3735B"/>
  </w:style>
  <w:style w:type="paragraph" w:customStyle="1" w:styleId="E8692FBDF2DE4735B471360C02D3BB16">
    <w:name w:val="E8692FBDF2DE4735B471360C02D3BB16"/>
  </w:style>
  <w:style w:type="paragraph" w:customStyle="1" w:styleId="81876365FF5D4C8EA47BCD00DF4557A4">
    <w:name w:val="81876365FF5D4C8EA47BCD00DF4557A4"/>
  </w:style>
  <w:style w:type="paragraph" w:customStyle="1" w:styleId="1DFB09DEB3144B6F8D33498609A1B983">
    <w:name w:val="1DFB09DEB3144B6F8D33498609A1B983"/>
  </w:style>
  <w:style w:type="paragraph" w:customStyle="1" w:styleId="6592E2831A0542E4A3A9F50F38BA4E33">
    <w:name w:val="6592E2831A0542E4A3A9F50F38BA4E33"/>
  </w:style>
  <w:style w:type="paragraph" w:customStyle="1" w:styleId="A8E5A4BE1AA24BFCAE872816F89473AA">
    <w:name w:val="A8E5A4BE1AA24BFCAE872816F89473AA"/>
  </w:style>
  <w:style w:type="paragraph" w:customStyle="1" w:styleId="22C65E05330E493EB8A9810C94EB29BC">
    <w:name w:val="22C65E05330E493EB8A9810C94EB29BC"/>
  </w:style>
  <w:style w:type="paragraph" w:customStyle="1" w:styleId="75B135E416C4408BB20C0F6BFC06046F">
    <w:name w:val="75B135E416C4408BB20C0F6BFC06046F"/>
  </w:style>
  <w:style w:type="paragraph" w:customStyle="1" w:styleId="288EEE5EF12F47A583DB8116930499CD">
    <w:name w:val="288EEE5EF12F47A583DB8116930499CD"/>
  </w:style>
  <w:style w:type="paragraph" w:customStyle="1" w:styleId="81ACAD74E0F740B9AAFF54DF203C6331">
    <w:name w:val="81ACAD74E0F740B9AAFF54DF203C6331"/>
  </w:style>
  <w:style w:type="paragraph" w:customStyle="1" w:styleId="8A37B6E6ED974BC08FC44C3260E268E9">
    <w:name w:val="8A37B6E6ED974BC08FC44C3260E268E9"/>
  </w:style>
  <w:style w:type="paragraph" w:customStyle="1" w:styleId="5C7314E4C3E94CA18BDEBA03AAF2507F">
    <w:name w:val="5C7314E4C3E94CA18BDEBA03AAF2507F"/>
  </w:style>
  <w:style w:type="paragraph" w:customStyle="1" w:styleId="254DE1FC330D4718BCF1FD2635188151">
    <w:name w:val="254DE1FC330D4718BCF1FD2635188151"/>
  </w:style>
  <w:style w:type="paragraph" w:customStyle="1" w:styleId="8AF6C4D60F614B608BAD13A265AAAEBB">
    <w:name w:val="8AF6C4D60F614B608BAD13A265AAAEBB"/>
  </w:style>
  <w:style w:type="paragraph" w:customStyle="1" w:styleId="70B5F9B49B8E46CE8FCCB5FB3F85DC6D">
    <w:name w:val="70B5F9B49B8E46CE8FCCB5FB3F85DC6D"/>
  </w:style>
  <w:style w:type="paragraph" w:customStyle="1" w:styleId="F1793BB8C47A461BA4B3F1D6E86219F1">
    <w:name w:val="F1793BB8C47A461BA4B3F1D6E86219F1"/>
  </w:style>
  <w:style w:type="paragraph" w:customStyle="1" w:styleId="6788919EA828426193494CA4DC6DFDFE">
    <w:name w:val="6788919EA828426193494CA4DC6DFDFE"/>
  </w:style>
  <w:style w:type="paragraph" w:customStyle="1" w:styleId="4321A39BE1964AF1BA769717FD5E07E4">
    <w:name w:val="4321A39BE1964AF1BA769717FD5E07E4"/>
  </w:style>
  <w:style w:type="paragraph" w:customStyle="1" w:styleId="F2B761C85FAE4AB8B44D431700BC75E8">
    <w:name w:val="F2B761C85FAE4AB8B44D431700BC75E8"/>
  </w:style>
  <w:style w:type="paragraph" w:customStyle="1" w:styleId="96EF1729281445B894FF1D81A1DF3872">
    <w:name w:val="96EF1729281445B894FF1D81A1DF38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February 12, 2019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Tactical business marketing plan.dotx</Template>
  <TotalTime>171</TotalTime>
  <Pages>4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CSIS 3300</dc:subject>
  <dc:creator>Kevin Tsan</dc:creator>
  <cp:keywords>PROJECT PROPOSAL</cp:keywords>
  <cp:lastModifiedBy>Windows User</cp:lastModifiedBy>
  <cp:revision>11</cp:revision>
  <dcterms:created xsi:type="dcterms:W3CDTF">2019-01-26T17:55:00Z</dcterms:created>
  <dcterms:modified xsi:type="dcterms:W3CDTF">2019-02-01T02:12:00Z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2018-04-07T04:43:58.0549681Z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